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E36" w:rsidRPr="002F0E36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AA2E6D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Report –Hangman Game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F0E36" w:rsidRPr="002F0E36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2F0E36" w:rsidRPr="002F0E36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2F0E36" w:rsidP="00963DA6">
      <w:pPr>
        <w:ind w:firstLine="0"/>
        <w:rPr>
          <w:rFonts w:ascii="Arial" w:hAnsi="Arial" w:cs="Arial"/>
          <w:sz w:val="20"/>
          <w:szCs w:val="20"/>
        </w:rPr>
      </w:pPr>
      <w:r w:rsidRPr="002F0E36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AA2E6D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Satyasindhu thummala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2F0E36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EC4" w:rsidRDefault="00677EC4" w:rsidP="006A582B">
      <w:r>
        <w:separator/>
      </w:r>
    </w:p>
  </w:endnote>
  <w:endnote w:type="continuationSeparator" w:id="0">
    <w:p w:rsidR="00677EC4" w:rsidRDefault="00677EC4" w:rsidP="006A582B">
      <w:r>
        <w:continuationSeparator/>
      </w:r>
    </w:p>
  </w:endnote>
  <w:endnote w:type="continuationNotice" w:id="1">
    <w:p w:rsidR="00677EC4" w:rsidRDefault="00677EC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2F0E36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2F0E36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A2E6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2F0E36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2F0E36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2F0E36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A2E6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2F0E36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EC4" w:rsidRDefault="00677EC4" w:rsidP="006A582B">
      <w:r>
        <w:separator/>
      </w:r>
    </w:p>
  </w:footnote>
  <w:footnote w:type="continuationSeparator" w:id="0">
    <w:p w:rsidR="00677EC4" w:rsidRDefault="00677EC4" w:rsidP="006A582B">
      <w:r>
        <w:continuationSeparator/>
      </w:r>
    </w:p>
  </w:footnote>
  <w:footnote w:type="continuationNotice" w:id="1">
    <w:p w:rsidR="00677EC4" w:rsidRDefault="00677EC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0E36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7EC4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624B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2E6D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80E6DDB-780C-4FF6-8148-6DCB7704169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AEF11F6-DEC6-4A0E-BB78-495F0CF3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Windows User</cp:lastModifiedBy>
  <cp:revision>2</cp:revision>
  <cp:lastPrinted>2014-03-29T07:34:00Z</cp:lastPrinted>
  <dcterms:created xsi:type="dcterms:W3CDTF">2020-10-08T03:57:00Z</dcterms:created>
  <dcterms:modified xsi:type="dcterms:W3CDTF">2020-10-08T03:57:00Z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